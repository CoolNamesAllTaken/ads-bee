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06EAD" w14:textId="77C97073" w:rsidR="00573403" w:rsidRDefault="00000000" w:rsidP="00C00475">
      <w:pPr>
        <w:sectPr w:rsidR="00573403" w:rsidSect="004B759E">
          <w:headerReference w:type="default" r:id="rId8"/>
          <w:headerReference w:type="first" r:id="rId9"/>
          <w:footerReference w:type="first" r:id="rId10"/>
          <w:pgSz w:w="12240" w:h="15840"/>
          <w:pgMar w:top="720" w:right="720" w:bottom="720" w:left="720" w:header="288" w:footer="288" w:gutter="0"/>
          <w:cols w:space="720"/>
          <w:titlePg/>
          <w:docGrid w:linePitch="360"/>
        </w:sectPr>
      </w:pPr>
      <w:r>
        <w:rPr>
          <w:noProof/>
        </w:rPr>
        <w:pict w14:anchorId="3B6678E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2pt;margin-top:-44.25pt;width:250.2pt;height:59.4pt;z-index:251658240">
            <v:stroke opacity="0"/>
            <v:textbox style="mso-next-textbox:#_x0000_s1026">
              <w:txbxContent>
                <w:p w14:paraId="64C73075" w14:textId="0B2BF110" w:rsidR="00C00475" w:rsidRDefault="00C00475" w:rsidP="00C00475">
                  <w:pPr>
                    <w:pStyle w:val="Title"/>
                  </w:pPr>
                  <w:proofErr w:type="spellStart"/>
                  <w:r>
                    <w:t>ADSBee</w:t>
                  </w:r>
                  <w:proofErr w:type="spellEnd"/>
                  <w:r>
                    <w:t xml:space="preserve"> 1090</w:t>
                  </w:r>
                </w:p>
                <w:p w14:paraId="782DFB01" w14:textId="37CEC1EE" w:rsidR="00C00475" w:rsidRPr="00C00475" w:rsidRDefault="00C00475" w:rsidP="00C00475">
                  <w:pPr>
                    <w:pStyle w:val="Subtitle"/>
                  </w:pPr>
                  <w:proofErr w:type="gramStart"/>
                  <w:r>
                    <w:t>Open Source</w:t>
                  </w:r>
                  <w:proofErr w:type="gramEnd"/>
                  <w:r>
                    <w:t xml:space="preserve"> Embedded ADS-B Receiver</w:t>
                  </w:r>
                </w:p>
              </w:txbxContent>
            </v:textbox>
          </v:shape>
        </w:pict>
      </w:r>
    </w:p>
    <w:p w14:paraId="6D074F86" w14:textId="1FD71B97" w:rsidR="00516292" w:rsidRDefault="00516292" w:rsidP="00516292">
      <w:r w:rsidRPr="002A757F">
        <w:rPr>
          <w:noProof/>
        </w:rPr>
        <w:drawing>
          <wp:inline distT="0" distB="0" distL="0" distR="0" wp14:anchorId="27538FD4" wp14:editId="77FD0431">
            <wp:extent cx="3200400" cy="2140585"/>
            <wp:effectExtent l="0" t="0" r="0" b="0"/>
            <wp:docPr id="110351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1103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885F" w14:textId="1C6F1863" w:rsidR="00216AC8" w:rsidRDefault="00216AC8" w:rsidP="00216AC8">
      <w:pPr>
        <w:pStyle w:val="Heading1"/>
      </w:pPr>
      <w:r>
        <w:t>Features</w:t>
      </w:r>
    </w:p>
    <w:p w14:paraId="3DBFD2B0" w14:textId="0158F2F4" w:rsidR="00216AC8" w:rsidRDefault="002A757F" w:rsidP="00216AC8">
      <w:pPr>
        <w:pStyle w:val="ListParagraph"/>
        <w:numPr>
          <w:ilvl w:val="0"/>
          <w:numId w:val="2"/>
        </w:numPr>
      </w:pPr>
      <w:r>
        <w:t>1090MHz Mode S and ADS-B packet decoding.</w:t>
      </w:r>
    </w:p>
    <w:p w14:paraId="24723BDB" w14:textId="559CCC42" w:rsidR="002A757F" w:rsidRDefault="002A757F" w:rsidP="002A757F">
      <w:pPr>
        <w:pStyle w:val="ListParagraph"/>
        <w:numPr>
          <w:ilvl w:val="0"/>
          <w:numId w:val="2"/>
        </w:numPr>
      </w:pPr>
      <w:r>
        <w:t>Adjustable receive gain and trigger levels for customized tuning in diverse RF environments.</w:t>
      </w:r>
    </w:p>
    <w:p w14:paraId="1A36312D" w14:textId="102E14C2" w:rsidR="00573403" w:rsidRDefault="00573403" w:rsidP="00216AC8">
      <w:pPr>
        <w:pStyle w:val="ListParagraph"/>
        <w:numPr>
          <w:ilvl w:val="0"/>
          <w:numId w:val="2"/>
        </w:numPr>
      </w:pPr>
      <w:r>
        <w:t>Multiple output formats over UART or USB:</w:t>
      </w:r>
    </w:p>
    <w:p w14:paraId="01378A3F" w14:textId="68D2C1E3" w:rsidR="00573403" w:rsidRDefault="00573403" w:rsidP="00573403">
      <w:pPr>
        <w:pStyle w:val="ListParagraph"/>
        <w:numPr>
          <w:ilvl w:val="1"/>
          <w:numId w:val="2"/>
        </w:numPr>
      </w:pPr>
      <w:proofErr w:type="spellStart"/>
      <w:r>
        <w:t>ADSBee</w:t>
      </w:r>
      <w:proofErr w:type="spellEnd"/>
      <w:r>
        <w:t xml:space="preserve"> CSV</w:t>
      </w:r>
    </w:p>
    <w:p w14:paraId="5922E1CD" w14:textId="043C27BD" w:rsidR="00573403" w:rsidRDefault="00573403" w:rsidP="00573403">
      <w:pPr>
        <w:pStyle w:val="ListParagraph"/>
        <w:numPr>
          <w:ilvl w:val="1"/>
          <w:numId w:val="2"/>
        </w:numPr>
      </w:pPr>
      <w:proofErr w:type="spellStart"/>
      <w:r>
        <w:t>MAVLink</w:t>
      </w:r>
      <w:proofErr w:type="spellEnd"/>
    </w:p>
    <w:p w14:paraId="0D7C34DF" w14:textId="1544FFC7" w:rsidR="00573403" w:rsidRDefault="00573403" w:rsidP="00573403">
      <w:pPr>
        <w:pStyle w:val="ListParagraph"/>
        <w:numPr>
          <w:ilvl w:val="1"/>
          <w:numId w:val="2"/>
        </w:numPr>
      </w:pPr>
      <w:r>
        <w:t>GDL90 (not yet implemented)</w:t>
      </w:r>
    </w:p>
    <w:p w14:paraId="79E1868F" w14:textId="5E58FD88" w:rsidR="002A757F" w:rsidRDefault="002A757F" w:rsidP="00573403">
      <w:pPr>
        <w:pStyle w:val="ListParagraph"/>
        <w:numPr>
          <w:ilvl w:val="1"/>
          <w:numId w:val="2"/>
        </w:numPr>
      </w:pPr>
      <w:r>
        <w:t>More to come!</w:t>
      </w:r>
    </w:p>
    <w:p w14:paraId="50948F20" w14:textId="020D3472" w:rsidR="0033229A" w:rsidRDefault="0033229A" w:rsidP="00573403">
      <w:pPr>
        <w:pStyle w:val="ListParagraph"/>
        <w:numPr>
          <w:ilvl w:val="0"/>
          <w:numId w:val="2"/>
        </w:numPr>
      </w:pPr>
      <w:r>
        <w:t>Built-in EEPROM for storing configuration parameters in non-volatile memory.</w:t>
      </w:r>
    </w:p>
    <w:p w14:paraId="152C4296" w14:textId="36B172F9" w:rsidR="00573403" w:rsidRDefault="00573403" w:rsidP="00573403">
      <w:pPr>
        <w:pStyle w:val="ListParagraph"/>
        <w:numPr>
          <w:ilvl w:val="0"/>
          <w:numId w:val="2"/>
        </w:numPr>
      </w:pPr>
      <w:r>
        <w:t>GNSS module input</w:t>
      </w:r>
      <w:r w:rsidR="0033229A">
        <w:t xml:space="preserve"> (UART + PPS)</w:t>
      </w:r>
      <w:r>
        <w:t xml:space="preserve"> for MLAT or Remote ID applications.</w:t>
      </w:r>
    </w:p>
    <w:p w14:paraId="51542B0D" w14:textId="28288CE2" w:rsidR="0033229A" w:rsidRDefault="00573403" w:rsidP="0033229A">
      <w:pPr>
        <w:pStyle w:val="ListParagraph"/>
        <w:numPr>
          <w:ilvl w:val="0"/>
          <w:numId w:val="2"/>
        </w:numPr>
      </w:pPr>
      <w:r>
        <w:t>2.4GHz 802.11 module for connecting</w:t>
      </w:r>
      <w:r w:rsidR="002A757F">
        <w:t xml:space="preserve"> directly</w:t>
      </w:r>
      <w:r>
        <w:t xml:space="preserve"> to ADS-B databases via </w:t>
      </w:r>
      <w:proofErr w:type="spellStart"/>
      <w:r>
        <w:t>WiFi</w:t>
      </w:r>
      <w:proofErr w:type="spellEnd"/>
      <w:r>
        <w:t xml:space="preserve"> or broadcasting Remote ID beacon frames in UAS applications (not yet implemented).</w:t>
      </w:r>
    </w:p>
    <w:p w14:paraId="07849483" w14:textId="77777777" w:rsidR="002A757F" w:rsidRDefault="002A757F" w:rsidP="002A757F">
      <w:pPr>
        <w:pStyle w:val="ListParagraph"/>
        <w:numPr>
          <w:ilvl w:val="0"/>
          <w:numId w:val="2"/>
        </w:numPr>
      </w:pPr>
      <w:r>
        <w:t>Integrated M3 mounting holes.</w:t>
      </w:r>
    </w:p>
    <w:p w14:paraId="2A93E9FF" w14:textId="7CF91E6F" w:rsidR="00516292" w:rsidRDefault="002A757F" w:rsidP="002A757F">
      <w:pPr>
        <w:pStyle w:val="ListParagraph"/>
        <w:numPr>
          <w:ilvl w:val="0"/>
          <w:numId w:val="2"/>
        </w:numPr>
      </w:pPr>
      <w:r>
        <w:t>Firmware updates over USB.</w:t>
      </w:r>
    </w:p>
    <w:p w14:paraId="77D75F47" w14:textId="0149DB51" w:rsidR="00516292" w:rsidRDefault="00516292" w:rsidP="00516292">
      <w:r>
        <w:br w:type="column"/>
      </w:r>
      <w:r w:rsidRPr="00516292">
        <w:rPr>
          <w:noProof/>
        </w:rPr>
        <w:drawing>
          <wp:inline distT="0" distB="0" distL="0" distR="0" wp14:anchorId="096F563F" wp14:editId="4A6DF92D">
            <wp:extent cx="3246120" cy="2105025"/>
            <wp:effectExtent l="0" t="0" r="0" b="0"/>
            <wp:docPr id="76135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5996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F8A4" w14:textId="3E3E51DD" w:rsidR="00216AC8" w:rsidRDefault="00216AC8" w:rsidP="00516292">
      <w:pPr>
        <w:pStyle w:val="Heading1"/>
      </w:pPr>
      <w:r>
        <w:t>Applications</w:t>
      </w:r>
    </w:p>
    <w:p w14:paraId="36CB8C5A" w14:textId="53DA12F6" w:rsidR="00216AC8" w:rsidRDefault="002A757F" w:rsidP="00216AC8">
      <w:pPr>
        <w:pStyle w:val="ListParagraph"/>
        <w:numPr>
          <w:ilvl w:val="0"/>
          <w:numId w:val="1"/>
        </w:numPr>
      </w:pPr>
      <w:r>
        <w:t xml:space="preserve">Standalone feeder device for online ADS-B databases. No external compute required, just add power and </w:t>
      </w:r>
      <w:proofErr w:type="spellStart"/>
      <w:r>
        <w:t>WiFi</w:t>
      </w:r>
      <w:proofErr w:type="spellEnd"/>
      <w:r>
        <w:t>!</w:t>
      </w:r>
    </w:p>
    <w:p w14:paraId="4EEAA5B5" w14:textId="435BD65B" w:rsidR="00216AC8" w:rsidRDefault="00216AC8" w:rsidP="00216AC8">
      <w:pPr>
        <w:pStyle w:val="ListParagraph"/>
        <w:numPr>
          <w:ilvl w:val="0"/>
          <w:numId w:val="1"/>
        </w:numPr>
      </w:pPr>
      <w:r>
        <w:t>Aircraft detection for robotics and embedded projects.</w:t>
      </w:r>
    </w:p>
    <w:p w14:paraId="318736E1" w14:textId="65CD8BA3" w:rsidR="00516292" w:rsidRDefault="00216AC8" w:rsidP="00516292">
      <w:pPr>
        <w:pStyle w:val="ListParagraph"/>
        <w:numPr>
          <w:ilvl w:val="0"/>
          <w:numId w:val="1"/>
        </w:numPr>
      </w:pPr>
      <w:r>
        <w:t>Remote ID (maybe someday).</w:t>
      </w:r>
    </w:p>
    <w:p w14:paraId="3AA4F62B" w14:textId="263D3160" w:rsidR="00516292" w:rsidRDefault="00516292" w:rsidP="00516292">
      <w:pPr>
        <w:pStyle w:val="Heading1"/>
      </w:pPr>
      <w:r>
        <w:t>Quick Specs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078"/>
      </w:tblGrid>
      <w:tr w:rsidR="00551424" w14:paraId="5C2F0D46" w14:textId="77777777" w:rsidTr="0033229A">
        <w:tc>
          <w:tcPr>
            <w:tcW w:w="2178" w:type="dxa"/>
          </w:tcPr>
          <w:p w14:paraId="3F1C8683" w14:textId="2BCEF52C" w:rsidR="00516292" w:rsidRDefault="00516292" w:rsidP="00516292">
            <w:r>
              <w:t>Supply Voltage</w:t>
            </w:r>
          </w:p>
        </w:tc>
        <w:tc>
          <w:tcPr>
            <w:tcW w:w="3078" w:type="dxa"/>
          </w:tcPr>
          <w:p w14:paraId="446119FE" w14:textId="305188E4" w:rsidR="00516292" w:rsidRDefault="00516292" w:rsidP="00516292">
            <w:r>
              <w:t>5V (Via USB or 5V pin)</w:t>
            </w:r>
          </w:p>
        </w:tc>
      </w:tr>
      <w:tr w:rsidR="00551424" w14:paraId="6AA5157D" w14:textId="77777777" w:rsidTr="0033229A">
        <w:tc>
          <w:tcPr>
            <w:tcW w:w="2178" w:type="dxa"/>
          </w:tcPr>
          <w:p w14:paraId="141D14C4" w14:textId="2D93410D" w:rsidR="00516292" w:rsidRDefault="00516292" w:rsidP="00516292">
            <w:r>
              <w:t>Supply Current</w:t>
            </w:r>
          </w:p>
        </w:tc>
        <w:tc>
          <w:tcPr>
            <w:tcW w:w="3078" w:type="dxa"/>
          </w:tcPr>
          <w:p w14:paraId="3A6DAA14" w14:textId="77777777" w:rsidR="00516292" w:rsidRDefault="00516292" w:rsidP="00516292">
            <w:r>
              <w:t>75mA (</w:t>
            </w:r>
            <w:proofErr w:type="spellStart"/>
            <w:r>
              <w:t>WiFi</w:t>
            </w:r>
            <w:proofErr w:type="spellEnd"/>
            <w:r>
              <w:t xml:space="preserve"> disabled)</w:t>
            </w:r>
          </w:p>
          <w:p w14:paraId="3AB270FB" w14:textId="227ECCFE" w:rsidR="00516292" w:rsidRDefault="00516292" w:rsidP="00516292">
            <w:r>
              <w:t>~400mA (</w:t>
            </w:r>
            <w:proofErr w:type="spellStart"/>
            <w:r>
              <w:t>WiFi</w:t>
            </w:r>
            <w:proofErr w:type="spellEnd"/>
            <w:r>
              <w:t xml:space="preserve"> enabled)</w:t>
            </w:r>
          </w:p>
        </w:tc>
      </w:tr>
      <w:tr w:rsidR="00551424" w14:paraId="60145F45" w14:textId="77777777" w:rsidTr="0033229A">
        <w:tc>
          <w:tcPr>
            <w:tcW w:w="2178" w:type="dxa"/>
          </w:tcPr>
          <w:p w14:paraId="5A36411D" w14:textId="143BABD6" w:rsidR="00516292" w:rsidRDefault="00516292" w:rsidP="00516292">
            <w:r>
              <w:t>Minimum</w:t>
            </w:r>
            <w:r w:rsidR="00386258">
              <w:t xml:space="preserve"> RF Input Power Level</w:t>
            </w:r>
          </w:p>
        </w:tc>
        <w:tc>
          <w:tcPr>
            <w:tcW w:w="3078" w:type="dxa"/>
          </w:tcPr>
          <w:p w14:paraId="6E6CD42B" w14:textId="4847B79C" w:rsidR="00516292" w:rsidRDefault="00386258" w:rsidP="00516292">
            <w:r>
              <w:t>-70dBm (not yet tested)</w:t>
            </w:r>
          </w:p>
        </w:tc>
      </w:tr>
      <w:tr w:rsidR="00551424" w14:paraId="7C2FA35C" w14:textId="77777777" w:rsidTr="0033229A">
        <w:tc>
          <w:tcPr>
            <w:tcW w:w="2178" w:type="dxa"/>
          </w:tcPr>
          <w:p w14:paraId="2E168253" w14:textId="74CDFE26" w:rsidR="00386258" w:rsidRDefault="00386258" w:rsidP="00516292">
            <w:r>
              <w:t>Simultaneous Aircraft Tracks Supported</w:t>
            </w:r>
          </w:p>
        </w:tc>
        <w:tc>
          <w:tcPr>
            <w:tcW w:w="3078" w:type="dxa"/>
          </w:tcPr>
          <w:p w14:paraId="30926B6B" w14:textId="72F10015" w:rsidR="00386258" w:rsidRDefault="0033229A" w:rsidP="00516292">
            <w:r>
              <w:rPr>
                <w:rFonts w:cstheme="minorHAnsi"/>
              </w:rPr>
              <w:t>≤</w:t>
            </w:r>
            <w:r w:rsidR="00386258">
              <w:t>100</w:t>
            </w:r>
          </w:p>
        </w:tc>
      </w:tr>
      <w:tr w:rsidR="00551424" w14:paraId="47E21F1F" w14:textId="77777777" w:rsidTr="0033229A">
        <w:tc>
          <w:tcPr>
            <w:tcW w:w="2178" w:type="dxa"/>
          </w:tcPr>
          <w:p w14:paraId="5FE843D0" w14:textId="6E3AEADB" w:rsidR="0033229A" w:rsidRDefault="0033229A" w:rsidP="00516292">
            <w:r>
              <w:t>Connectors</w:t>
            </w:r>
          </w:p>
        </w:tc>
        <w:tc>
          <w:tcPr>
            <w:tcW w:w="3078" w:type="dxa"/>
          </w:tcPr>
          <w:p w14:paraId="74EDBDF3" w14:textId="3C16C2FB" w:rsidR="0033229A" w:rsidRDefault="0033229A" w:rsidP="005162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1090MHz RF In: </w:t>
            </w:r>
            <w:proofErr w:type="gramStart"/>
            <w:r>
              <w:rPr>
                <w:rFonts w:cstheme="minorHAnsi"/>
              </w:rPr>
              <w:t>U.FL</w:t>
            </w:r>
            <w:proofErr w:type="gramEnd"/>
            <w:r>
              <w:rPr>
                <w:rFonts w:cstheme="minorHAnsi"/>
              </w:rPr>
              <w:t xml:space="preserve"> / MHF1</w:t>
            </w:r>
          </w:p>
          <w:p w14:paraId="653DFB26" w14:textId="5A137889" w:rsidR="0033229A" w:rsidRDefault="0033229A" w:rsidP="005162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802.11 RF Out: </w:t>
            </w:r>
            <w:proofErr w:type="gramStart"/>
            <w:r>
              <w:rPr>
                <w:rFonts w:cstheme="minorHAnsi"/>
              </w:rPr>
              <w:t>W.FL</w:t>
            </w:r>
            <w:proofErr w:type="gramEnd"/>
            <w:r>
              <w:rPr>
                <w:rFonts w:cstheme="minorHAnsi"/>
              </w:rPr>
              <w:t xml:space="preserve"> / MHF3</w:t>
            </w:r>
          </w:p>
          <w:p w14:paraId="0C439F12" w14:textId="2B947BFB" w:rsidR="0033229A" w:rsidRDefault="0033229A" w:rsidP="00516292">
            <w:pPr>
              <w:rPr>
                <w:rFonts w:cstheme="minorHAnsi"/>
              </w:rPr>
            </w:pPr>
            <w:r>
              <w:rPr>
                <w:rFonts w:cstheme="minorHAnsi"/>
              </w:rPr>
              <w:t>Power / Data: USB C</w:t>
            </w:r>
          </w:p>
          <w:p w14:paraId="6C7E647E" w14:textId="1C8515F6" w:rsidR="0033229A" w:rsidRDefault="0033229A" w:rsidP="00516292">
            <w:pPr>
              <w:rPr>
                <w:rFonts w:cstheme="minorHAnsi"/>
              </w:rPr>
            </w:pPr>
            <w:r>
              <w:rPr>
                <w:rFonts w:cstheme="minorHAnsi"/>
              </w:rPr>
              <w:t>GPIO / UART: 0.1” Pin Headers</w:t>
            </w:r>
          </w:p>
        </w:tc>
      </w:tr>
    </w:tbl>
    <w:p w14:paraId="7AEC1763" w14:textId="19B1DFD4" w:rsidR="002A757F" w:rsidRDefault="002A757F" w:rsidP="002A757F">
      <w:pPr>
        <w:sectPr w:rsidR="002A757F" w:rsidSect="00A0463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DB6B5F" w14:textId="43D7109B" w:rsidR="00573403" w:rsidRDefault="00551424" w:rsidP="00551424">
      <w:pPr>
        <w:pStyle w:val="Heading1"/>
      </w:pPr>
      <w:proofErr w:type="gramStart"/>
      <w:r>
        <w:t>Open Source</w:t>
      </w:r>
      <w:proofErr w:type="gramEnd"/>
      <w:r>
        <w:t xml:space="preserve"> Hardware + Software</w:t>
      </w:r>
    </w:p>
    <w:p w14:paraId="7FFF771C" w14:textId="6524C3C7" w:rsidR="00551424" w:rsidRPr="00551424" w:rsidRDefault="00551424" w:rsidP="00551424">
      <w:proofErr w:type="spellStart"/>
      <w:r>
        <w:t>Github</w:t>
      </w:r>
      <w:proofErr w:type="spellEnd"/>
      <w:r>
        <w:t xml:space="preserve"> Repository: </w:t>
      </w:r>
      <w:hyperlink r:id="rId13" w:history="1">
        <w:r w:rsidR="001A3262" w:rsidRPr="00F64017">
          <w:rPr>
            <w:rStyle w:val="Hyperlink"/>
          </w:rPr>
          <w:t>https://</w:t>
        </w:r>
        <w:r w:rsidRPr="00F64017">
          <w:rPr>
            <w:rStyle w:val="Hyperlink"/>
          </w:rPr>
          <w:t>github.com/coolnamesalltaken/ads-bee</w:t>
        </w:r>
      </w:hyperlink>
    </w:p>
    <w:p w14:paraId="0799C95A" w14:textId="77777777" w:rsidR="00551424" w:rsidRDefault="00551424" w:rsidP="00551424">
      <w:r>
        <w:t xml:space="preserve">All hardware design files and source code files required to build </w:t>
      </w:r>
      <w:proofErr w:type="spellStart"/>
      <w:r>
        <w:t>ADSBee</w:t>
      </w:r>
      <w:proofErr w:type="spellEnd"/>
      <w:r>
        <w:t xml:space="preserve"> 1090 are available under a GNU GPL v3 license. This means that they can be freely incorporated into other open-source projects that utilize a compatible license. The hope is that by opening the design to contributions and feedback from a community of users, the functionality of the </w:t>
      </w:r>
      <w:proofErr w:type="spellStart"/>
      <w:r>
        <w:t>ADSBee</w:t>
      </w:r>
      <w:proofErr w:type="spellEnd"/>
      <w:r>
        <w:t xml:space="preserve"> 1090 will be enhanced over time.</w:t>
      </w:r>
    </w:p>
    <w:p w14:paraId="3C3D9D57" w14:textId="48E2E77A" w:rsidR="00551424" w:rsidRDefault="00551424" w:rsidP="00551424">
      <w:r>
        <w:t xml:space="preserve">Note that the GPL v3 license applies to design and source code files, and not devices. </w:t>
      </w:r>
      <w:proofErr w:type="spellStart"/>
      <w:r>
        <w:t>ADSBee</w:t>
      </w:r>
      <w:proofErr w:type="spellEnd"/>
      <w:r>
        <w:t xml:space="preserve"> 1090 units purchased from Pants for Birds may be used in commercial applications without any licensing restrictions.</w:t>
      </w:r>
    </w:p>
    <w:p w14:paraId="25BF378B" w14:textId="34A2C196" w:rsidR="002A757F" w:rsidRPr="00551424" w:rsidRDefault="00551424">
      <w:r>
        <w:t xml:space="preserve">For commercial licensing requests of </w:t>
      </w:r>
      <w:proofErr w:type="spellStart"/>
      <w:r>
        <w:t>ADSBee</w:t>
      </w:r>
      <w:proofErr w:type="spellEnd"/>
      <w:r>
        <w:t xml:space="preserve"> hardware or software design files, please contact </w:t>
      </w:r>
      <w:hyperlink r:id="rId14" w:history="1">
        <w:r w:rsidRPr="00F64017">
          <w:rPr>
            <w:rStyle w:val="Hyperlink"/>
          </w:rPr>
          <w:t>john@pantsforbirds.com</w:t>
        </w:r>
      </w:hyperlink>
      <w:r>
        <w:t>.</w:t>
      </w:r>
    </w:p>
    <w:p w14:paraId="22F492D5" w14:textId="02B69F31" w:rsidR="00844B94" w:rsidRPr="00551424" w:rsidRDefault="00844B94" w:rsidP="00551424">
      <w:pPr>
        <w:pStyle w:val="Heading1"/>
      </w:pPr>
      <w:r>
        <w:lastRenderedPageBreak/>
        <w:t>Background</w:t>
      </w:r>
    </w:p>
    <w:p w14:paraId="12635CB0" w14:textId="67899A0D" w:rsidR="00E55DA3" w:rsidRPr="00844B94" w:rsidRDefault="00844B94" w:rsidP="00844B94">
      <w:proofErr w:type="spellStart"/>
      <w:r>
        <w:t>ADSBee</w:t>
      </w:r>
      <w:proofErr w:type="spellEnd"/>
      <w:r>
        <w:t xml:space="preserve"> 1090 was created as an attempt to build a low-cost ADS-B receiver without the use of an FPGA (found in most embedded ADS-B receivers on the market) and without the need for external compute (a requirement of most SDR-based ADS-B receivers). </w:t>
      </w:r>
      <w:proofErr w:type="spellStart"/>
      <w:r>
        <w:t>ADSBee</w:t>
      </w:r>
      <w:proofErr w:type="spellEnd"/>
      <w:r>
        <w:t xml:space="preserve"> 1090 accomplishes this through the use of a low-cost dual core microcontroller (RP2040) with flexible IO peripherals (PIO) that run a set of custom-written programs for preamble detection and packet decoding. By dedicating the RP2040’s PIO peripherals to the tasks required to find and decode ADS-B packets, </w:t>
      </w:r>
      <w:proofErr w:type="spellStart"/>
      <w:r>
        <w:t>ADSBee</w:t>
      </w:r>
      <w:proofErr w:type="spellEnd"/>
      <w:r>
        <w:t xml:space="preserve"> 1090 frees up its remaining cores to perform the logical functions required to validate checksums on decoded packets and decipher aircraft information (position, altitude, callsign, </w:t>
      </w:r>
      <w:proofErr w:type="spellStart"/>
      <w:r>
        <w:t>etc</w:t>
      </w:r>
      <w:proofErr w:type="spellEnd"/>
      <w:r>
        <w:t>).</w:t>
      </w:r>
    </w:p>
    <w:p w14:paraId="6E9226BE" w14:textId="7D6EE92E" w:rsidR="00573403" w:rsidRDefault="00573403" w:rsidP="00844B94">
      <w:pPr>
        <w:pStyle w:val="Heading1"/>
      </w:pPr>
      <w:r w:rsidRPr="00844B94">
        <w:t>Communication</w:t>
      </w:r>
      <w:r>
        <w:t xml:space="preserve"> Interface</w:t>
      </w:r>
      <w:r w:rsidR="007074ED">
        <w:t>s</w:t>
      </w:r>
    </w:p>
    <w:p w14:paraId="481A06A9" w14:textId="7F8349D2" w:rsidR="007074ED" w:rsidRDefault="007074ED" w:rsidP="00573403">
      <w:pPr>
        <w:pStyle w:val="Heading2"/>
      </w:pPr>
      <w:r>
        <w:t>CONSOLE Interface</w:t>
      </w:r>
    </w:p>
    <w:p w14:paraId="595D23BC" w14:textId="5D287716" w:rsidR="007074ED" w:rsidRDefault="007074ED" w:rsidP="007074ED">
      <w:r>
        <w:t xml:space="preserve">The CONSOLE interface (USB-C connector) on the </w:t>
      </w:r>
      <w:proofErr w:type="spellStart"/>
      <w:r>
        <w:t>ADSBee</w:t>
      </w:r>
      <w:proofErr w:type="spellEnd"/>
      <w:r>
        <w:t xml:space="preserve"> 1090 can be used to supply the device with power, configure the device’s internal parameters via AT commands, and receive data from the device.</w:t>
      </w:r>
    </w:p>
    <w:p w14:paraId="6DE788E6" w14:textId="786F06D9" w:rsidR="007074ED" w:rsidRPr="007074ED" w:rsidRDefault="007074ED" w:rsidP="007074ED">
      <w:r>
        <w:t>No baud rate configuration is necessary for the CONSOLE interface. Note that AT commands must be suffixed with CR+LF (“\r\n”) in order to be processed by the AT command parser.</w:t>
      </w:r>
    </w:p>
    <w:p w14:paraId="3F44C634" w14:textId="035B451A" w:rsidR="00573403" w:rsidRDefault="00135062" w:rsidP="00573403">
      <w:pPr>
        <w:pStyle w:val="Heading2"/>
      </w:pPr>
      <w:r>
        <w:t>COMMS_</w:t>
      </w:r>
      <w:r w:rsidR="00573403">
        <w:t>UART</w:t>
      </w:r>
      <w:r w:rsidR="007074ED">
        <w:t xml:space="preserve"> Interface</w:t>
      </w:r>
    </w:p>
    <w:p w14:paraId="780965CF" w14:textId="6DB7DA78" w:rsidR="004B759E" w:rsidRDefault="00135062" w:rsidP="00573403">
      <w:proofErr w:type="gramStart"/>
      <w:r>
        <w:t>The  COMMS</w:t>
      </w:r>
      <w:proofErr w:type="gramEnd"/>
      <w:r>
        <w:t xml:space="preserve">_UART interface is </w:t>
      </w:r>
      <w:r w:rsidR="007074ED">
        <w:t>used for data output, and can support a number of different protocols</w:t>
      </w:r>
      <w:r>
        <w:t>.</w:t>
      </w:r>
      <w:r w:rsidR="007074ED">
        <w:t xml:space="preserve"> Data can be streamed out of the CONSOLE and COMMS_UART interfaces simultaneously.</w:t>
      </w:r>
      <w:r>
        <w:t xml:space="preserve"> </w:t>
      </w:r>
      <w:r w:rsidR="007074ED">
        <w:t>The b</w:t>
      </w:r>
      <w:r>
        <w:t>aud rate</w:t>
      </w:r>
      <w:r w:rsidR="007074ED">
        <w:t xml:space="preserve"> of the COMMS_UART interface</w:t>
      </w:r>
      <w:r>
        <w:t xml:space="preserve"> can be adjusted via AT commands.</w:t>
      </w:r>
    </w:p>
    <w:p w14:paraId="1E9BE1CF" w14:textId="73730160" w:rsidR="004B759E" w:rsidRPr="004B759E" w:rsidRDefault="004B759E" w:rsidP="004B759E">
      <w:pPr>
        <w:pStyle w:val="NoSpacing"/>
        <w:rPr>
          <w:b/>
          <w:bCs/>
        </w:rPr>
      </w:pPr>
      <w:r w:rsidRPr="004B759E">
        <w:rPr>
          <w:b/>
          <w:bCs/>
        </w:rPr>
        <w:t>COMMS_UART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4B759E" w:rsidRPr="00AC42C9" w14:paraId="2A162AAE" w14:textId="77777777" w:rsidTr="0052259F">
        <w:tc>
          <w:tcPr>
            <w:tcW w:w="5508" w:type="dxa"/>
          </w:tcPr>
          <w:p w14:paraId="1E141FE9" w14:textId="77777777" w:rsidR="004B759E" w:rsidRPr="00AC42C9" w:rsidRDefault="004B759E" w:rsidP="0052259F">
            <w:pPr>
              <w:rPr>
                <w:b/>
                <w:bCs/>
              </w:rPr>
            </w:pPr>
            <w:r w:rsidRPr="00AC42C9">
              <w:rPr>
                <w:b/>
                <w:bCs/>
              </w:rPr>
              <w:t>Parameter</w:t>
            </w:r>
          </w:p>
        </w:tc>
        <w:tc>
          <w:tcPr>
            <w:tcW w:w="5508" w:type="dxa"/>
          </w:tcPr>
          <w:p w14:paraId="0518F907" w14:textId="77777777" w:rsidR="004B759E" w:rsidRPr="00AC42C9" w:rsidRDefault="004B759E" w:rsidP="0052259F">
            <w:pPr>
              <w:rPr>
                <w:b/>
                <w:bCs/>
              </w:rPr>
            </w:pPr>
            <w:r w:rsidRPr="00AC42C9">
              <w:rPr>
                <w:b/>
                <w:bCs/>
              </w:rPr>
              <w:t>Value</w:t>
            </w:r>
          </w:p>
        </w:tc>
      </w:tr>
      <w:tr w:rsidR="004B759E" w14:paraId="2A03F0B8" w14:textId="77777777" w:rsidTr="0052259F">
        <w:tc>
          <w:tcPr>
            <w:tcW w:w="5508" w:type="dxa"/>
          </w:tcPr>
          <w:p w14:paraId="2F702456" w14:textId="77777777" w:rsidR="004B759E" w:rsidRDefault="004B759E" w:rsidP="0052259F">
            <w:r>
              <w:t>Baud Rate</w:t>
            </w:r>
          </w:p>
        </w:tc>
        <w:tc>
          <w:tcPr>
            <w:tcW w:w="5508" w:type="dxa"/>
          </w:tcPr>
          <w:p w14:paraId="7C2EC9E2" w14:textId="7F45F65C" w:rsidR="004B759E" w:rsidRDefault="004B759E" w:rsidP="0052259F">
            <w:r>
              <w:t>115200 baud (default)</w:t>
            </w:r>
          </w:p>
        </w:tc>
      </w:tr>
      <w:tr w:rsidR="004B759E" w14:paraId="5E088459" w14:textId="77777777" w:rsidTr="0052259F">
        <w:tc>
          <w:tcPr>
            <w:tcW w:w="5508" w:type="dxa"/>
          </w:tcPr>
          <w:p w14:paraId="74368201" w14:textId="77777777" w:rsidR="004B759E" w:rsidRDefault="004B759E" w:rsidP="0052259F">
            <w:r>
              <w:t>Data Bits</w:t>
            </w:r>
          </w:p>
        </w:tc>
        <w:tc>
          <w:tcPr>
            <w:tcW w:w="5508" w:type="dxa"/>
          </w:tcPr>
          <w:p w14:paraId="6A266549" w14:textId="77777777" w:rsidR="004B759E" w:rsidRDefault="004B759E" w:rsidP="0052259F">
            <w:r>
              <w:t>8</w:t>
            </w:r>
          </w:p>
        </w:tc>
      </w:tr>
      <w:tr w:rsidR="004B759E" w14:paraId="55511CBA" w14:textId="77777777" w:rsidTr="0052259F">
        <w:tc>
          <w:tcPr>
            <w:tcW w:w="5508" w:type="dxa"/>
          </w:tcPr>
          <w:p w14:paraId="07CA3A94" w14:textId="77777777" w:rsidR="004B759E" w:rsidRDefault="004B759E" w:rsidP="0052259F">
            <w:r>
              <w:t>Stop Bits</w:t>
            </w:r>
          </w:p>
        </w:tc>
        <w:tc>
          <w:tcPr>
            <w:tcW w:w="5508" w:type="dxa"/>
          </w:tcPr>
          <w:p w14:paraId="7435F6FC" w14:textId="77777777" w:rsidR="004B759E" w:rsidRDefault="004B759E" w:rsidP="0052259F">
            <w:r>
              <w:t>0 (N)</w:t>
            </w:r>
          </w:p>
        </w:tc>
      </w:tr>
      <w:tr w:rsidR="004B759E" w14:paraId="5767E6C4" w14:textId="77777777" w:rsidTr="0052259F">
        <w:tc>
          <w:tcPr>
            <w:tcW w:w="5508" w:type="dxa"/>
          </w:tcPr>
          <w:p w14:paraId="23C7FD17" w14:textId="77777777" w:rsidR="004B759E" w:rsidRDefault="004B759E" w:rsidP="0052259F">
            <w:r>
              <w:t>Parity Bits</w:t>
            </w:r>
          </w:p>
        </w:tc>
        <w:tc>
          <w:tcPr>
            <w:tcW w:w="5508" w:type="dxa"/>
          </w:tcPr>
          <w:p w14:paraId="4A4515F3" w14:textId="77777777" w:rsidR="004B759E" w:rsidRDefault="004B759E" w:rsidP="0052259F">
            <w:r>
              <w:t>1</w:t>
            </w:r>
          </w:p>
        </w:tc>
      </w:tr>
      <w:tr w:rsidR="004B759E" w14:paraId="3E7D09A6" w14:textId="77777777" w:rsidTr="0052259F">
        <w:tc>
          <w:tcPr>
            <w:tcW w:w="5508" w:type="dxa"/>
          </w:tcPr>
          <w:p w14:paraId="480CBEBA" w14:textId="77777777" w:rsidR="004B759E" w:rsidRDefault="004B759E" w:rsidP="0052259F">
            <w:r>
              <w:t>Logic Level</w:t>
            </w:r>
          </w:p>
        </w:tc>
        <w:tc>
          <w:tcPr>
            <w:tcW w:w="5508" w:type="dxa"/>
          </w:tcPr>
          <w:p w14:paraId="2BFDB106" w14:textId="77777777" w:rsidR="004B759E" w:rsidRDefault="004B759E" w:rsidP="0052259F">
            <w:r>
              <w:t>3.3V</w:t>
            </w:r>
          </w:p>
        </w:tc>
      </w:tr>
    </w:tbl>
    <w:p w14:paraId="0F828AD1" w14:textId="77777777" w:rsidR="004B759E" w:rsidRDefault="004B759E" w:rsidP="00573403"/>
    <w:p w14:paraId="25BD2D7C" w14:textId="2C0AE8F1" w:rsidR="00135062" w:rsidRDefault="00135062" w:rsidP="00135062">
      <w:pPr>
        <w:pStyle w:val="Heading2"/>
      </w:pPr>
      <w:r>
        <w:t>GNSS_UART Interface</w:t>
      </w:r>
    </w:p>
    <w:p w14:paraId="7AE34B70" w14:textId="50E20507" w:rsidR="00135062" w:rsidRDefault="00135062" w:rsidP="00135062">
      <w:r>
        <w:t xml:space="preserve">The </w:t>
      </w:r>
      <w:proofErr w:type="spellStart"/>
      <w:r>
        <w:t>ADSBee</w:t>
      </w:r>
      <w:proofErr w:type="spellEnd"/>
      <w:r>
        <w:t xml:space="preserve"> 1090’s GNSS module connector includes a UART interface</w:t>
      </w:r>
      <w:r w:rsidR="004B759E">
        <w:t xml:space="preserve"> which can be used to receive NMEA sentences from a GNSS module. The baud rate of the GNSS_UART interface can be adjusted via AT commands.</w:t>
      </w:r>
    </w:p>
    <w:p w14:paraId="04EB3520" w14:textId="22F60DFC" w:rsidR="007074ED" w:rsidRPr="007074ED" w:rsidRDefault="007074ED" w:rsidP="007074ED">
      <w:pPr>
        <w:pStyle w:val="NoSpacing"/>
        <w:rPr>
          <w:b/>
          <w:bCs/>
        </w:rPr>
      </w:pPr>
      <w:r w:rsidRPr="007074ED">
        <w:rPr>
          <w:b/>
          <w:bCs/>
        </w:rPr>
        <w:t>GNSS_UART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AC42C9" w14:paraId="51C6BFE2" w14:textId="77777777" w:rsidTr="00AC42C9">
        <w:tc>
          <w:tcPr>
            <w:tcW w:w="5508" w:type="dxa"/>
          </w:tcPr>
          <w:p w14:paraId="017AA161" w14:textId="7DEA6A9E" w:rsidR="00AC42C9" w:rsidRPr="00AC42C9" w:rsidRDefault="00AC42C9" w:rsidP="00573403">
            <w:pPr>
              <w:rPr>
                <w:b/>
                <w:bCs/>
              </w:rPr>
            </w:pPr>
            <w:r w:rsidRPr="00AC42C9">
              <w:rPr>
                <w:b/>
                <w:bCs/>
              </w:rPr>
              <w:t>Parameter</w:t>
            </w:r>
          </w:p>
        </w:tc>
        <w:tc>
          <w:tcPr>
            <w:tcW w:w="5508" w:type="dxa"/>
          </w:tcPr>
          <w:p w14:paraId="588DC4E1" w14:textId="7E42A2CA" w:rsidR="00AC42C9" w:rsidRPr="00AC42C9" w:rsidRDefault="00AC42C9" w:rsidP="00573403">
            <w:pPr>
              <w:rPr>
                <w:b/>
                <w:bCs/>
              </w:rPr>
            </w:pPr>
            <w:r w:rsidRPr="00AC42C9">
              <w:rPr>
                <w:b/>
                <w:bCs/>
              </w:rPr>
              <w:t>Value</w:t>
            </w:r>
          </w:p>
        </w:tc>
      </w:tr>
      <w:tr w:rsidR="00AC42C9" w14:paraId="6FD43159" w14:textId="77777777" w:rsidTr="00AC42C9">
        <w:tc>
          <w:tcPr>
            <w:tcW w:w="5508" w:type="dxa"/>
          </w:tcPr>
          <w:p w14:paraId="50BC25BB" w14:textId="5E251137" w:rsidR="00AC42C9" w:rsidRDefault="00AC42C9" w:rsidP="00573403">
            <w:r>
              <w:t>Baud Rate</w:t>
            </w:r>
          </w:p>
        </w:tc>
        <w:tc>
          <w:tcPr>
            <w:tcW w:w="5508" w:type="dxa"/>
          </w:tcPr>
          <w:p w14:paraId="5D004E99" w14:textId="3AFECC4F" w:rsidR="00AC42C9" w:rsidRDefault="007074ED" w:rsidP="00573403">
            <w:r>
              <w:t>9600</w:t>
            </w:r>
            <w:r w:rsidR="00AC42C9">
              <w:t xml:space="preserve"> baud</w:t>
            </w:r>
            <w:r>
              <w:t xml:space="preserve"> (default)</w:t>
            </w:r>
          </w:p>
        </w:tc>
      </w:tr>
      <w:tr w:rsidR="00AC42C9" w14:paraId="799D84A4" w14:textId="77777777" w:rsidTr="00AC42C9">
        <w:tc>
          <w:tcPr>
            <w:tcW w:w="5508" w:type="dxa"/>
          </w:tcPr>
          <w:p w14:paraId="3A762782" w14:textId="0BF64493" w:rsidR="00AC42C9" w:rsidRDefault="00AC42C9" w:rsidP="00573403">
            <w:r>
              <w:t>Data Bits</w:t>
            </w:r>
          </w:p>
        </w:tc>
        <w:tc>
          <w:tcPr>
            <w:tcW w:w="5508" w:type="dxa"/>
          </w:tcPr>
          <w:p w14:paraId="61D66996" w14:textId="5A81DB74" w:rsidR="00AC42C9" w:rsidRDefault="00AC42C9" w:rsidP="00573403">
            <w:r>
              <w:t>8</w:t>
            </w:r>
          </w:p>
        </w:tc>
      </w:tr>
      <w:tr w:rsidR="00AC42C9" w14:paraId="2C2030C0" w14:textId="77777777" w:rsidTr="00AC42C9">
        <w:tc>
          <w:tcPr>
            <w:tcW w:w="5508" w:type="dxa"/>
          </w:tcPr>
          <w:p w14:paraId="2AF69006" w14:textId="136D299C" w:rsidR="00AC42C9" w:rsidRDefault="00AC42C9" w:rsidP="00573403">
            <w:r>
              <w:t>Stop Bits</w:t>
            </w:r>
          </w:p>
        </w:tc>
        <w:tc>
          <w:tcPr>
            <w:tcW w:w="5508" w:type="dxa"/>
          </w:tcPr>
          <w:p w14:paraId="5000072D" w14:textId="2BF10D2F" w:rsidR="00AC42C9" w:rsidRDefault="00AC42C9" w:rsidP="00573403">
            <w:r>
              <w:t>0 (N)</w:t>
            </w:r>
          </w:p>
        </w:tc>
      </w:tr>
      <w:tr w:rsidR="00AC42C9" w14:paraId="63D0203D" w14:textId="77777777" w:rsidTr="00AC42C9">
        <w:tc>
          <w:tcPr>
            <w:tcW w:w="5508" w:type="dxa"/>
          </w:tcPr>
          <w:p w14:paraId="69FB02B3" w14:textId="2EA5D7EE" w:rsidR="00AC42C9" w:rsidRDefault="00AC42C9" w:rsidP="00573403">
            <w:r>
              <w:t>Parity Bits</w:t>
            </w:r>
          </w:p>
        </w:tc>
        <w:tc>
          <w:tcPr>
            <w:tcW w:w="5508" w:type="dxa"/>
          </w:tcPr>
          <w:p w14:paraId="5DA37BC5" w14:textId="47291E9F" w:rsidR="00AC42C9" w:rsidRDefault="00AC42C9" w:rsidP="00573403">
            <w:r>
              <w:t>1</w:t>
            </w:r>
          </w:p>
        </w:tc>
      </w:tr>
      <w:tr w:rsidR="00AC42C9" w14:paraId="7D992E30" w14:textId="77777777" w:rsidTr="00AC42C9">
        <w:tc>
          <w:tcPr>
            <w:tcW w:w="5508" w:type="dxa"/>
          </w:tcPr>
          <w:p w14:paraId="698BB5E2" w14:textId="0B33A9A1" w:rsidR="00AC42C9" w:rsidRDefault="00AC42C9" w:rsidP="00573403">
            <w:r>
              <w:t>Logic Level</w:t>
            </w:r>
          </w:p>
        </w:tc>
        <w:tc>
          <w:tcPr>
            <w:tcW w:w="5508" w:type="dxa"/>
          </w:tcPr>
          <w:p w14:paraId="2FCD99FC" w14:textId="40971BFC" w:rsidR="00AC42C9" w:rsidRDefault="00AC42C9" w:rsidP="00573403">
            <w:r>
              <w:t>3.3V</w:t>
            </w:r>
          </w:p>
        </w:tc>
      </w:tr>
    </w:tbl>
    <w:p w14:paraId="35FEE9B2" w14:textId="77777777" w:rsidR="00AC42C9" w:rsidRDefault="00AC42C9" w:rsidP="00573403"/>
    <w:p w14:paraId="2603C7F8" w14:textId="77777777" w:rsidR="007074ED" w:rsidRDefault="007074ED">
      <w:pPr>
        <w:rPr>
          <w:rFonts w:asciiTheme="majorHAnsi" w:eastAsiaTheme="majorEastAsia" w:hAnsiTheme="majorHAnsi" w:cstheme="majorBidi"/>
          <w:color w:val="008139" w:themeColor="accent1" w:themeShade="BF"/>
          <w:sz w:val="26"/>
          <w:szCs w:val="26"/>
        </w:rPr>
      </w:pPr>
      <w:r>
        <w:br w:type="page"/>
      </w:r>
    </w:p>
    <w:p w14:paraId="68C48FEA" w14:textId="70EF43AA" w:rsidR="00AC42C9" w:rsidRDefault="00AC42C9" w:rsidP="00AC42C9">
      <w:pPr>
        <w:pStyle w:val="Heading2"/>
      </w:pPr>
      <w:r>
        <w:lastRenderedPageBreak/>
        <w:t>AT Commands</w:t>
      </w:r>
    </w:p>
    <w:p w14:paraId="43FE6482" w14:textId="7B49A91A" w:rsidR="00AC42C9" w:rsidRDefault="00AC42C9" w:rsidP="00AC42C9">
      <w:r>
        <w:t xml:space="preserve">AT Commands are used to configure the </w:t>
      </w:r>
      <w:proofErr w:type="spellStart"/>
      <w:r>
        <w:t>ADSBee</w:t>
      </w:r>
      <w:proofErr w:type="spellEnd"/>
      <w:r>
        <w:t xml:space="preserve"> 1090 receiver’s internal parameters </w:t>
      </w:r>
      <w:r w:rsidR="007074ED">
        <w:t>via the CONSOLE interface.</w:t>
      </w:r>
    </w:p>
    <w:p w14:paraId="7862448B" w14:textId="6391F19F" w:rsidR="00416FA3" w:rsidRDefault="00416FA3" w:rsidP="00AC42C9">
      <w:r>
        <w:t>All AT command arguments are optional. Arguments will be ignored if left as blank or whitespace. For instance, to set the second parameter of AT+TL</w:t>
      </w:r>
      <w:r w:rsidR="007074ED">
        <w:t>_</w:t>
      </w:r>
      <w:r>
        <w:t xml:space="preserve">SET to </w:t>
      </w:r>
      <w:r w:rsidR="007074ED">
        <w:t>3000</w:t>
      </w:r>
      <w:r>
        <w:t xml:space="preserve"> without changing the value of the first parameter, the command “AT+TL</w:t>
      </w:r>
      <w:r w:rsidR="007074ED">
        <w:t>_</w:t>
      </w:r>
      <w:r>
        <w:t>SET=,</w:t>
      </w:r>
      <w:r w:rsidR="007074ED">
        <w:t>3</w:t>
      </w:r>
      <w:r>
        <w:t>0</w:t>
      </w:r>
      <w:r w:rsidR="007074ED">
        <w:t>00</w:t>
      </w:r>
      <w:r>
        <w:t xml:space="preserve">” can be sent. Likewise, to change the first parameter to </w:t>
      </w:r>
      <w:r w:rsidR="007074ED">
        <w:t>2000</w:t>
      </w:r>
      <w:r>
        <w:t xml:space="preserve"> without changing the value of the second, the command “AT+TL</w:t>
      </w:r>
      <w:r w:rsidR="007074ED">
        <w:t>_</w:t>
      </w:r>
      <w:r>
        <w:t>SET=</w:t>
      </w:r>
      <w:r w:rsidR="007074ED">
        <w:t>2000</w:t>
      </w:r>
      <w:r>
        <w:t>,” can be 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7675E" w14:paraId="10887871" w14:textId="77777777" w:rsidTr="00AC42C9">
        <w:tc>
          <w:tcPr>
            <w:tcW w:w="5508" w:type="dxa"/>
          </w:tcPr>
          <w:p w14:paraId="4E44D387" w14:textId="1B2711F3" w:rsidR="0097675E" w:rsidRDefault="0097675E" w:rsidP="0097675E">
            <w:r>
              <w:t>Command</w:t>
            </w:r>
          </w:p>
        </w:tc>
        <w:tc>
          <w:tcPr>
            <w:tcW w:w="5508" w:type="dxa"/>
          </w:tcPr>
          <w:p w14:paraId="4173BF8E" w14:textId="246A6F58" w:rsidR="0097675E" w:rsidRDefault="0097675E" w:rsidP="0097675E">
            <w:r>
              <w:t>Parameters</w:t>
            </w:r>
          </w:p>
        </w:tc>
      </w:tr>
      <w:tr w:rsidR="00AC42C9" w14:paraId="58D6C748" w14:textId="77777777" w:rsidTr="00AC42C9">
        <w:tc>
          <w:tcPr>
            <w:tcW w:w="5508" w:type="dxa"/>
          </w:tcPr>
          <w:p w14:paraId="3FE10FC6" w14:textId="77777777" w:rsidR="008E14C2" w:rsidRDefault="007F7DD3" w:rsidP="0097675E">
            <w:pPr>
              <w:rPr>
                <w:b/>
                <w:bCs/>
              </w:rPr>
            </w:pPr>
            <w:r w:rsidRPr="007F7DD3">
              <w:rPr>
                <w:b/>
                <w:bCs/>
              </w:rPr>
              <w:t>AT+</w:t>
            </w:r>
            <w:r w:rsidR="007074ED">
              <w:rPr>
                <w:b/>
                <w:bCs/>
              </w:rPr>
              <w:t>LOG_LEVEL</w:t>
            </w:r>
          </w:p>
          <w:p w14:paraId="47C3EA87" w14:textId="77777777" w:rsidR="00C86B09" w:rsidRDefault="00C86B09" w:rsidP="0097675E">
            <w:pPr>
              <w:rPr>
                <w:b/>
                <w:bCs/>
              </w:rPr>
            </w:pPr>
          </w:p>
          <w:p w14:paraId="6ED8E515" w14:textId="6A706B0F" w:rsidR="00C86B09" w:rsidRPr="007074ED" w:rsidRDefault="00C86B09" w:rsidP="0097675E">
            <w:pPr>
              <w:rPr>
                <w:b/>
                <w:bCs/>
              </w:rPr>
            </w:pPr>
          </w:p>
        </w:tc>
        <w:tc>
          <w:tcPr>
            <w:tcW w:w="5508" w:type="dxa"/>
          </w:tcPr>
          <w:p w14:paraId="17943FD4" w14:textId="77777777" w:rsidR="008E14C2" w:rsidRDefault="00C86B09" w:rsidP="007074ED">
            <w:pPr>
              <w:rPr>
                <w:b/>
                <w:bCs/>
              </w:rPr>
            </w:pPr>
            <w:r>
              <w:rPr>
                <w:b/>
                <w:bCs/>
              </w:rPr>
              <w:t>Log Level Command</w:t>
            </w:r>
          </w:p>
          <w:p w14:paraId="0CA92F4F" w14:textId="77777777" w:rsidR="00C86B09" w:rsidRDefault="00C86B09" w:rsidP="007074ED"/>
          <w:p w14:paraId="11D94FCB" w14:textId="438DE8C8" w:rsidR="00C86B09" w:rsidRPr="00C86B09" w:rsidRDefault="00C86B09" w:rsidP="007074ED"/>
        </w:tc>
      </w:tr>
      <w:tr w:rsidR="00AC42C9" w14:paraId="7611211B" w14:textId="77777777" w:rsidTr="00AC42C9">
        <w:tc>
          <w:tcPr>
            <w:tcW w:w="5508" w:type="dxa"/>
          </w:tcPr>
          <w:p w14:paraId="468FF8BF" w14:textId="191900AC" w:rsidR="007F7DD3" w:rsidRDefault="007F7DD3" w:rsidP="0097675E">
            <w:pPr>
              <w:rPr>
                <w:b/>
                <w:bCs/>
              </w:rPr>
            </w:pPr>
            <w:r>
              <w:rPr>
                <w:b/>
                <w:bCs/>
              </w:rPr>
              <w:t>AT+TL</w:t>
            </w:r>
            <w:r w:rsidR="007074ED">
              <w:rPr>
                <w:b/>
                <w:bCs/>
              </w:rPr>
              <w:t>_</w:t>
            </w:r>
            <w:r>
              <w:rPr>
                <w:b/>
                <w:bCs/>
              </w:rPr>
              <w:t>SET</w:t>
            </w:r>
          </w:p>
          <w:p w14:paraId="682A01C7" w14:textId="77777777" w:rsidR="007F7DD3" w:rsidRDefault="007F7DD3" w:rsidP="0097675E">
            <w:pPr>
              <w:rPr>
                <w:b/>
                <w:bCs/>
              </w:rPr>
            </w:pPr>
          </w:p>
          <w:p w14:paraId="5B3F3E99" w14:textId="4BE53576" w:rsidR="007F7DD3" w:rsidRPr="007F7DD3" w:rsidRDefault="007F7DD3" w:rsidP="0097675E">
            <w:pPr>
              <w:rPr>
                <w:i/>
                <w:iCs/>
              </w:rPr>
            </w:pPr>
            <w:r>
              <w:rPr>
                <w:i/>
                <w:iCs/>
              </w:rPr>
              <w:t>Write with echo of values that were set.</w:t>
            </w:r>
          </w:p>
          <w:p w14:paraId="4293CCDF" w14:textId="5CC6E189" w:rsidR="00AC42C9" w:rsidRDefault="0097675E" w:rsidP="0097675E">
            <w:r>
              <w:t>AT+MTLSET=&lt;</w:t>
            </w:r>
            <w:r w:rsidR="00C86B09">
              <w:t>tl_</w:t>
            </w:r>
            <w:r w:rsidR="00416FA3">
              <w:t>lo_</w:t>
            </w:r>
            <w:proofErr w:type="gramStart"/>
            <w:r w:rsidR="00416FA3">
              <w:t>mv:uint</w:t>
            </w:r>
            <w:proofErr w:type="gramEnd"/>
            <w:r w:rsidR="00416FA3">
              <w:t>16_t&gt;,&lt;</w:t>
            </w:r>
            <w:r w:rsidR="00C86B09">
              <w:t>tl_</w:t>
            </w:r>
            <w:r w:rsidR="00416FA3">
              <w:t>hi_mv:uint16_t&gt;</w:t>
            </w:r>
          </w:p>
          <w:p w14:paraId="5C83318C" w14:textId="643EB0CC" w:rsidR="007F7DD3" w:rsidRDefault="007F7DD3" w:rsidP="0097675E">
            <w:r>
              <w:t>+MTLSET=&lt;</w:t>
            </w:r>
            <w:r w:rsidR="00C86B09">
              <w:t>tl_</w:t>
            </w:r>
            <w:r>
              <w:t>lo_</w:t>
            </w:r>
            <w:proofErr w:type="gramStart"/>
            <w:r>
              <w:t>mv:uint</w:t>
            </w:r>
            <w:proofErr w:type="gramEnd"/>
            <w:r>
              <w:t>16_t&gt;,&lt;</w:t>
            </w:r>
            <w:r w:rsidR="00C86B09">
              <w:t>tl_</w:t>
            </w:r>
            <w:r>
              <w:t>hi_mv:uint16_t&gt;</w:t>
            </w:r>
          </w:p>
          <w:p w14:paraId="08716934" w14:textId="77777777" w:rsidR="007F7DD3" w:rsidRDefault="007F7DD3" w:rsidP="0097675E"/>
          <w:p w14:paraId="5F908F27" w14:textId="13BD35C6" w:rsidR="007F7DD3" w:rsidRDefault="007F7DD3" w:rsidP="0097675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Read present </w:t>
            </w:r>
            <w:r w:rsidR="00407889">
              <w:rPr>
                <w:i/>
                <w:iCs/>
              </w:rPr>
              <w:t xml:space="preserve">set </w:t>
            </w:r>
            <w:r>
              <w:rPr>
                <w:i/>
                <w:iCs/>
              </w:rPr>
              <w:t>value</w:t>
            </w:r>
            <w:r w:rsidR="00407889">
              <w:rPr>
                <w:i/>
                <w:iCs/>
              </w:rPr>
              <w:t xml:space="preserve"> (stored setpoint, not read by ADC)</w:t>
            </w:r>
            <w:r>
              <w:rPr>
                <w:i/>
                <w:iCs/>
              </w:rPr>
              <w:t>.</w:t>
            </w:r>
          </w:p>
          <w:p w14:paraId="6F25B9C9" w14:textId="2C573F0B" w:rsidR="007F7DD3" w:rsidRDefault="007F7DD3" w:rsidP="007F7DD3">
            <w:r>
              <w:t>AT+MTLSET?</w:t>
            </w:r>
          </w:p>
          <w:p w14:paraId="15553B93" w14:textId="38431741" w:rsidR="007F7DD3" w:rsidRDefault="007F7DD3" w:rsidP="007F7DD3">
            <w:r>
              <w:t>+MTLSET=&lt;</w:t>
            </w:r>
            <w:r w:rsidR="00C86B09">
              <w:t>tl_</w:t>
            </w:r>
            <w:r>
              <w:t>lo_</w:t>
            </w:r>
            <w:proofErr w:type="gramStart"/>
            <w:r>
              <w:t>mv:uint</w:t>
            </w:r>
            <w:proofErr w:type="gramEnd"/>
            <w:r>
              <w:t>16_t&gt;,&lt;</w:t>
            </w:r>
            <w:r w:rsidR="00C86B09">
              <w:t>tl_</w:t>
            </w:r>
            <w:r>
              <w:t>hi_mv:uint16_t&gt;</w:t>
            </w:r>
          </w:p>
          <w:p w14:paraId="42A7F943" w14:textId="63F0AA8C" w:rsidR="007F7DD3" w:rsidRPr="007F7DD3" w:rsidRDefault="007F7DD3" w:rsidP="0097675E"/>
        </w:tc>
        <w:tc>
          <w:tcPr>
            <w:tcW w:w="5508" w:type="dxa"/>
          </w:tcPr>
          <w:p w14:paraId="2AE53E36" w14:textId="0B4EECE1" w:rsidR="00AC42C9" w:rsidRPr="00C77EB7" w:rsidRDefault="007074ED" w:rsidP="00C77E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 Comparator </w:t>
            </w:r>
            <w:r w:rsidR="008E14C2" w:rsidRPr="00C77EB7">
              <w:rPr>
                <w:b/>
                <w:bCs/>
              </w:rPr>
              <w:t xml:space="preserve">Trigger Level (TL) </w:t>
            </w:r>
            <w:r w:rsidR="00C86B09">
              <w:rPr>
                <w:b/>
                <w:bCs/>
              </w:rPr>
              <w:t xml:space="preserve">Setpoint </w:t>
            </w:r>
            <w:r w:rsidR="008E14C2" w:rsidRPr="00C77EB7">
              <w:rPr>
                <w:b/>
                <w:bCs/>
              </w:rPr>
              <w:t>Command</w:t>
            </w:r>
          </w:p>
          <w:p w14:paraId="265180B1" w14:textId="77777777" w:rsidR="008E14C2" w:rsidRDefault="008E14C2" w:rsidP="0097675E"/>
          <w:p w14:paraId="6CD5583B" w14:textId="7AD59B9F" w:rsidR="008E14C2" w:rsidRDefault="008E14C2" w:rsidP="0097675E">
            <w:r>
              <w:t xml:space="preserve">NOTE: </w:t>
            </w:r>
            <w:proofErr w:type="spellStart"/>
            <w:r>
              <w:t>tl_lo_mv</w:t>
            </w:r>
            <w:proofErr w:type="spellEnd"/>
            <w:r>
              <w:t xml:space="preserve"> should be set to a value lower than </w:t>
            </w:r>
            <w:proofErr w:type="spellStart"/>
            <w:r>
              <w:t>tl_hi_mv</w:t>
            </w:r>
            <w:proofErr w:type="spellEnd"/>
            <w:r>
              <w:t>.</w:t>
            </w:r>
          </w:p>
          <w:p w14:paraId="498D3F2C" w14:textId="77777777" w:rsidR="008E14C2" w:rsidRDefault="008E14C2" w:rsidP="0097675E"/>
          <w:p w14:paraId="50416C66" w14:textId="3658617D" w:rsidR="008E14C2" w:rsidRDefault="008E14C2" w:rsidP="0097675E">
            <w:r>
              <w:t xml:space="preserve">Reducing the level of </w:t>
            </w:r>
            <w:proofErr w:type="spellStart"/>
            <w:r w:rsidR="00C86B09">
              <w:t>tl_</w:t>
            </w:r>
            <w:r>
              <w:t>lo_mv</w:t>
            </w:r>
            <w:proofErr w:type="spellEnd"/>
            <w:r>
              <w:t xml:space="preserve"> will make the receiver more sensitive to weak RF signals, but will also increase the noise that it receives.</w:t>
            </w:r>
          </w:p>
          <w:p w14:paraId="05034F13" w14:textId="77777777" w:rsidR="008E14C2" w:rsidRDefault="008E14C2" w:rsidP="0097675E"/>
          <w:p w14:paraId="100CAE8D" w14:textId="689D13F0" w:rsidR="008E14C2" w:rsidRDefault="008E14C2" w:rsidP="0097675E">
            <w:r>
              <w:t xml:space="preserve">Increasing the difference between </w:t>
            </w:r>
            <w:proofErr w:type="spellStart"/>
            <w:r w:rsidR="00C86B09">
              <w:t>tl_</w:t>
            </w:r>
            <w:r>
              <w:t>lo_mv</w:t>
            </w:r>
            <w:proofErr w:type="spellEnd"/>
            <w:r>
              <w:t xml:space="preserve"> and </w:t>
            </w:r>
            <w:proofErr w:type="spellStart"/>
            <w:r w:rsidR="00C86B09">
              <w:t>tl_</w:t>
            </w:r>
            <w:r>
              <w:t>hi_mv</w:t>
            </w:r>
            <w:proofErr w:type="spellEnd"/>
            <w:r>
              <w:t xml:space="preserve"> will filter out signals with smaller dynamic range (difference in power level between max amplitude and min amplitude), thereby requiring a higher Signal to Noise ratio for a transponder signal to be decoded. This may reduce the likelihood that the </w:t>
            </w:r>
            <w:proofErr w:type="spellStart"/>
            <w:r>
              <w:t>ADSBee</w:t>
            </w:r>
            <w:proofErr w:type="spellEnd"/>
            <w:r>
              <w:t xml:space="preserve"> tries to decode a transponder signal with invalid bits that will trigger a checksum error.</w:t>
            </w:r>
          </w:p>
          <w:p w14:paraId="3AE7C4D3" w14:textId="77777777" w:rsidR="008E14C2" w:rsidRDefault="008E14C2" w:rsidP="0097675E"/>
          <w:p w14:paraId="1BAA6F3B" w14:textId="0EE5DE84" w:rsidR="008E14C2" w:rsidRPr="008E14C2" w:rsidRDefault="00C86B09" w:rsidP="0097675E">
            <w:proofErr w:type="spellStart"/>
            <w:r>
              <w:t>tl_</w:t>
            </w:r>
            <w:r w:rsidR="008E14C2" w:rsidRPr="008E14C2">
              <w:t>lo_mv</w:t>
            </w:r>
            <w:proofErr w:type="spellEnd"/>
            <w:r w:rsidR="008E14C2" w:rsidRPr="008E14C2">
              <w:t>: TL Low</w:t>
            </w:r>
            <w:r w:rsidR="008E14C2">
              <w:t xml:space="preserve"> Threshold</w:t>
            </w:r>
            <w:r w:rsidR="008E14C2" w:rsidRPr="008E14C2">
              <w:t xml:space="preserve"> [</w:t>
            </w:r>
            <w:proofErr w:type="spellStart"/>
            <w:r w:rsidR="008E14C2" w:rsidRPr="008E14C2">
              <w:t>milliVolts</w:t>
            </w:r>
            <w:proofErr w:type="spellEnd"/>
            <w:r w:rsidR="008E14C2" w:rsidRPr="008E14C2">
              <w:t>]</w:t>
            </w:r>
          </w:p>
          <w:p w14:paraId="2672BE60" w14:textId="77777777" w:rsidR="008E14C2" w:rsidRDefault="008E14C2" w:rsidP="008E14C2">
            <w:pPr>
              <w:pStyle w:val="ListParagraph"/>
              <w:numPr>
                <w:ilvl w:val="0"/>
                <w:numId w:val="4"/>
              </w:numPr>
            </w:pPr>
            <w:r>
              <w:t>0-3300 = Low-side trigger threshold of the comparator circuit on the output of the RF detector. Refer to the AD8313 datasheet and adjustable gain stuff for a conversion from mV (RF detector output signal amplitude) to dBm (RF signal power level in).</w:t>
            </w:r>
          </w:p>
          <w:p w14:paraId="05A36BBB" w14:textId="77777777" w:rsidR="008E14C2" w:rsidRDefault="008E14C2" w:rsidP="008E14C2"/>
          <w:p w14:paraId="626DDB56" w14:textId="23962720" w:rsidR="008E14C2" w:rsidRDefault="00C86B09" w:rsidP="008E14C2">
            <w:proofErr w:type="spellStart"/>
            <w:r>
              <w:t>tl_</w:t>
            </w:r>
            <w:r w:rsidR="008E14C2">
              <w:t>hi_mv</w:t>
            </w:r>
            <w:proofErr w:type="spellEnd"/>
            <w:r w:rsidR="008E14C2">
              <w:t>: TL High Threshold [</w:t>
            </w:r>
            <w:proofErr w:type="spellStart"/>
            <w:r w:rsidR="008E14C2">
              <w:t>milliVolts</w:t>
            </w:r>
            <w:proofErr w:type="spellEnd"/>
            <w:r w:rsidR="008E14C2">
              <w:t>]</w:t>
            </w:r>
          </w:p>
          <w:p w14:paraId="41124C97" w14:textId="773964FE" w:rsidR="008E14C2" w:rsidRDefault="008E14C2" w:rsidP="008E14C2">
            <w:pPr>
              <w:pStyle w:val="ListParagraph"/>
              <w:numPr>
                <w:ilvl w:val="0"/>
                <w:numId w:val="4"/>
              </w:numPr>
            </w:pPr>
            <w:r>
              <w:t>0-3300 = High-side trigger threshold of the comparator circuit.</w:t>
            </w:r>
          </w:p>
        </w:tc>
      </w:tr>
      <w:tr w:rsidR="00407889" w14:paraId="19AD6AA4" w14:textId="77777777" w:rsidTr="00AC42C9">
        <w:tc>
          <w:tcPr>
            <w:tcW w:w="5508" w:type="dxa"/>
          </w:tcPr>
          <w:p w14:paraId="57F69F42" w14:textId="67ED70BB" w:rsidR="00C409E5" w:rsidRPr="00C409E5" w:rsidRDefault="00C409E5" w:rsidP="0097675E"/>
        </w:tc>
        <w:tc>
          <w:tcPr>
            <w:tcW w:w="5508" w:type="dxa"/>
          </w:tcPr>
          <w:p w14:paraId="2B488F47" w14:textId="38E5EE22" w:rsidR="00C15B9F" w:rsidRPr="00C409E5" w:rsidRDefault="00C15B9F" w:rsidP="00DC2058"/>
        </w:tc>
      </w:tr>
      <w:tr w:rsidR="00AC42C9" w14:paraId="55662922" w14:textId="77777777" w:rsidTr="00AC42C9">
        <w:tc>
          <w:tcPr>
            <w:tcW w:w="5508" w:type="dxa"/>
          </w:tcPr>
          <w:p w14:paraId="1A4C914F" w14:textId="715C71EE" w:rsidR="00AC42C9" w:rsidRDefault="00C77EB7" w:rsidP="0097675E">
            <w:r>
              <w:rPr>
                <w:b/>
                <w:bCs/>
              </w:rPr>
              <w:t>AT+TL</w:t>
            </w:r>
            <w:r w:rsidR="00C86B09">
              <w:rPr>
                <w:b/>
                <w:bCs/>
              </w:rPr>
              <w:t>_</w:t>
            </w:r>
            <w:r>
              <w:rPr>
                <w:b/>
                <w:bCs/>
              </w:rPr>
              <w:t>READ</w:t>
            </w:r>
          </w:p>
          <w:p w14:paraId="741A65B7" w14:textId="77777777" w:rsidR="00C77EB7" w:rsidRDefault="00C77EB7" w:rsidP="0097675E"/>
          <w:p w14:paraId="48650B55" w14:textId="6780E454" w:rsidR="00C77EB7" w:rsidRPr="00C77EB7" w:rsidRDefault="00C77EB7" w:rsidP="0097675E">
            <w:pPr>
              <w:rPr>
                <w:i/>
                <w:iCs/>
              </w:rPr>
            </w:pPr>
            <w:r>
              <w:rPr>
                <w:i/>
                <w:iCs/>
              </w:rPr>
              <w:t>Read with echo of values that were read.</w:t>
            </w:r>
          </w:p>
          <w:p w14:paraId="1BF12A3B" w14:textId="77777777" w:rsidR="00C77EB7" w:rsidRDefault="00C77EB7" w:rsidP="0097675E">
            <w:r>
              <w:t>AT+MTLREAD</w:t>
            </w:r>
          </w:p>
          <w:p w14:paraId="0A300A5D" w14:textId="24D12147" w:rsidR="00C77EB7" w:rsidRPr="00C77EB7" w:rsidRDefault="00C77EB7" w:rsidP="0097675E">
            <w:r>
              <w:t>+MTLREAD=&lt;</w:t>
            </w:r>
            <w:proofErr w:type="spellStart"/>
            <w:r w:rsidR="00C86B09">
              <w:t>tl_</w:t>
            </w:r>
            <w:r>
              <w:t>lo_mv</w:t>
            </w:r>
            <w:proofErr w:type="spellEnd"/>
            <w:proofErr w:type="gramStart"/>
            <w:r>
              <w:t>&gt;,&lt;</w:t>
            </w:r>
            <w:proofErr w:type="spellStart"/>
            <w:proofErr w:type="gramEnd"/>
            <w:r w:rsidR="00C86B09">
              <w:t>tl_</w:t>
            </w:r>
            <w:r>
              <w:t>hi_mv</w:t>
            </w:r>
            <w:proofErr w:type="spellEnd"/>
            <w:r>
              <w:t>&gt;</w:t>
            </w:r>
          </w:p>
        </w:tc>
        <w:tc>
          <w:tcPr>
            <w:tcW w:w="5508" w:type="dxa"/>
          </w:tcPr>
          <w:p w14:paraId="1DA3D1A3" w14:textId="1B23EC73" w:rsidR="00AC42C9" w:rsidRDefault="00C86B09" w:rsidP="0097675E">
            <w:r>
              <w:rPr>
                <w:b/>
                <w:bCs/>
              </w:rPr>
              <w:t xml:space="preserve">RF Comparator </w:t>
            </w:r>
            <w:r w:rsidR="00C77EB7" w:rsidRPr="00C77EB7">
              <w:rPr>
                <w:b/>
                <w:bCs/>
              </w:rPr>
              <w:t>Trigger Level (TL) Read Command</w:t>
            </w:r>
          </w:p>
          <w:p w14:paraId="20BD4C0F" w14:textId="77777777" w:rsidR="00C77EB7" w:rsidRDefault="00C77EB7" w:rsidP="0097675E"/>
          <w:p w14:paraId="700A4782" w14:textId="50451E3F" w:rsidR="00C77EB7" w:rsidRPr="00C77EB7" w:rsidRDefault="00C77EB7" w:rsidP="0097675E">
            <w:r>
              <w:t xml:space="preserve">Used </w:t>
            </w:r>
            <w:r w:rsidR="004D6EDB">
              <w:t xml:space="preserve">an ADC to read the value of </w:t>
            </w:r>
            <w:proofErr w:type="spellStart"/>
            <w:r w:rsidR="00C86B09">
              <w:t>tl_</w:t>
            </w:r>
            <w:r w:rsidR="004D6EDB">
              <w:t>lo_mv</w:t>
            </w:r>
            <w:proofErr w:type="spellEnd"/>
            <w:r w:rsidR="004D6EDB">
              <w:t xml:space="preserve"> and </w:t>
            </w:r>
            <w:proofErr w:type="spellStart"/>
            <w:r w:rsidR="00C86B09">
              <w:t>tl_</w:t>
            </w:r>
            <w:r w:rsidR="004D6EDB">
              <w:t>hi_mv</w:t>
            </w:r>
            <w:proofErr w:type="spellEnd"/>
            <w:r w:rsidR="004D6EDB">
              <w:t xml:space="preserve">. Should be roughly in line with the values of </w:t>
            </w:r>
            <w:proofErr w:type="spellStart"/>
            <w:r w:rsidR="00C86B09">
              <w:t>tl_</w:t>
            </w:r>
            <w:r w:rsidR="004D6EDB">
              <w:t>lo_mv</w:t>
            </w:r>
            <w:proofErr w:type="spellEnd"/>
            <w:r w:rsidR="004D6EDB">
              <w:t xml:space="preserve"> and </w:t>
            </w:r>
            <w:proofErr w:type="spellStart"/>
            <w:r w:rsidR="00C86B09">
              <w:t>tl_</w:t>
            </w:r>
            <w:r w:rsidR="004D6EDB">
              <w:t>hi_mv</w:t>
            </w:r>
            <w:proofErr w:type="spellEnd"/>
            <w:r w:rsidR="004D6EDB">
              <w:t xml:space="preserve"> set in the AT+TL</w:t>
            </w:r>
            <w:r w:rsidR="00C86B09">
              <w:t>_</w:t>
            </w:r>
            <w:r w:rsidR="004D6EDB">
              <w:t>SET section.</w:t>
            </w:r>
          </w:p>
        </w:tc>
      </w:tr>
      <w:tr w:rsidR="00AC42C9" w14:paraId="134E0C78" w14:textId="77777777" w:rsidTr="00AC42C9">
        <w:tc>
          <w:tcPr>
            <w:tcW w:w="5508" w:type="dxa"/>
          </w:tcPr>
          <w:p w14:paraId="7D875A14" w14:textId="77777777" w:rsidR="00AC42C9" w:rsidRDefault="004D6EDB" w:rsidP="0097675E">
            <w:pPr>
              <w:rPr>
                <w:b/>
                <w:bCs/>
              </w:rPr>
            </w:pPr>
            <w:r>
              <w:rPr>
                <w:b/>
                <w:bCs/>
              </w:rPr>
              <w:t>AT+</w:t>
            </w:r>
            <w:r w:rsidR="005537F0">
              <w:rPr>
                <w:b/>
                <w:bCs/>
              </w:rPr>
              <w:t>HELP</w:t>
            </w:r>
          </w:p>
          <w:p w14:paraId="72C5173C" w14:textId="77777777" w:rsidR="005537F0" w:rsidRDefault="005537F0" w:rsidP="0097675E">
            <w:pPr>
              <w:rPr>
                <w:b/>
                <w:bCs/>
              </w:rPr>
            </w:pPr>
          </w:p>
          <w:p w14:paraId="383C078C" w14:textId="77777777" w:rsidR="005537F0" w:rsidRDefault="005537F0" w:rsidP="0097675E">
            <w:r>
              <w:t>AT+HELP</w:t>
            </w:r>
          </w:p>
          <w:p w14:paraId="36F93A32" w14:textId="77777777" w:rsidR="005537F0" w:rsidRDefault="005537F0" w:rsidP="0097675E">
            <w:r>
              <w:t>&lt;command&gt;:&lt;command help string&gt;</w:t>
            </w:r>
          </w:p>
          <w:p w14:paraId="29273164" w14:textId="77777777" w:rsidR="005537F0" w:rsidRDefault="005537F0" w:rsidP="0097675E">
            <w:r>
              <w:t>&lt;command&gt;:&lt;command help string&gt;</w:t>
            </w:r>
          </w:p>
          <w:p w14:paraId="4B44CE33" w14:textId="4D5E1876" w:rsidR="005537F0" w:rsidRPr="005537F0" w:rsidRDefault="005537F0" w:rsidP="0097675E">
            <w:r>
              <w:lastRenderedPageBreak/>
              <w:t>&lt;…&gt;</w:t>
            </w:r>
          </w:p>
        </w:tc>
        <w:tc>
          <w:tcPr>
            <w:tcW w:w="5508" w:type="dxa"/>
          </w:tcPr>
          <w:p w14:paraId="49F6C957" w14:textId="77777777" w:rsidR="00AC42C9" w:rsidRDefault="005537F0" w:rsidP="0097675E">
            <w:r>
              <w:rPr>
                <w:b/>
                <w:bCs/>
              </w:rPr>
              <w:lastRenderedPageBreak/>
              <w:t>Help Command</w:t>
            </w:r>
          </w:p>
          <w:p w14:paraId="07744E2F" w14:textId="77777777" w:rsidR="005537F0" w:rsidRDefault="005537F0" w:rsidP="0097675E"/>
          <w:p w14:paraId="29A753FE" w14:textId="107815A6" w:rsidR="005537F0" w:rsidRPr="005537F0" w:rsidRDefault="005537F0" w:rsidP="0097675E">
            <w:r>
              <w:t>Prints out a list of available commands and their associated help strings.</w:t>
            </w:r>
          </w:p>
        </w:tc>
      </w:tr>
      <w:tr w:rsidR="00AA3904" w14:paraId="2E3FE50C" w14:textId="77777777" w:rsidTr="00AC42C9">
        <w:tc>
          <w:tcPr>
            <w:tcW w:w="5508" w:type="dxa"/>
          </w:tcPr>
          <w:p w14:paraId="68D70769" w14:textId="5666A339" w:rsidR="00AA3904" w:rsidRDefault="00AA3904" w:rsidP="00AA3904">
            <w:pPr>
              <w:rPr>
                <w:b/>
                <w:bCs/>
              </w:rPr>
            </w:pPr>
            <w:r>
              <w:rPr>
                <w:b/>
                <w:bCs/>
              </w:rPr>
              <w:t>AT+RX</w:t>
            </w:r>
            <w:r w:rsidR="007074ED">
              <w:rPr>
                <w:b/>
                <w:bCs/>
              </w:rPr>
              <w:t>_</w:t>
            </w:r>
            <w:r>
              <w:rPr>
                <w:b/>
                <w:bCs/>
              </w:rPr>
              <w:t>GAIN</w:t>
            </w:r>
          </w:p>
          <w:p w14:paraId="1C444567" w14:textId="77777777" w:rsidR="00AA3904" w:rsidRDefault="00AA3904" w:rsidP="00AA3904"/>
          <w:p w14:paraId="0227365F" w14:textId="77777777" w:rsidR="00AA3904" w:rsidRDefault="00AA3904" w:rsidP="00AA3904">
            <w:pPr>
              <w:rPr>
                <w:i/>
                <w:iCs/>
              </w:rPr>
            </w:pPr>
            <w:r>
              <w:rPr>
                <w:i/>
                <w:iCs/>
              </w:rPr>
              <w:t>Set gain to 100x with echo of gain value that was set.</w:t>
            </w:r>
          </w:p>
          <w:p w14:paraId="355D8599" w14:textId="3A90AD3B" w:rsidR="00AA3904" w:rsidRDefault="00AA3904" w:rsidP="00AA3904">
            <w:r>
              <w:t>AT+RX</w:t>
            </w:r>
            <w:r w:rsidR="007074ED">
              <w:t>_</w:t>
            </w:r>
            <w:r>
              <w:t>GAIN=100</w:t>
            </w:r>
          </w:p>
          <w:p w14:paraId="5FDB0311" w14:textId="5B527D02" w:rsidR="00AA3904" w:rsidRDefault="00AA3904" w:rsidP="00AA3904">
            <w:r>
              <w:t>+RX</w:t>
            </w:r>
            <w:r w:rsidR="007074ED">
              <w:t>_</w:t>
            </w:r>
            <w:r>
              <w:t>GAIN=100</w:t>
            </w:r>
          </w:p>
          <w:p w14:paraId="701194C4" w14:textId="77777777" w:rsidR="00AA3904" w:rsidRDefault="00AA3904" w:rsidP="00AA3904"/>
          <w:p w14:paraId="6D850B20" w14:textId="77777777" w:rsidR="00AA3904" w:rsidRDefault="00AA3904" w:rsidP="00AA3904">
            <w:r>
              <w:rPr>
                <w:i/>
                <w:iCs/>
              </w:rPr>
              <w:t>Read gain value.</w:t>
            </w:r>
          </w:p>
          <w:p w14:paraId="2408C86E" w14:textId="0692A7FF" w:rsidR="00AA3904" w:rsidRDefault="00AA3904" w:rsidP="00AA3904">
            <w:r>
              <w:t>AT+RX</w:t>
            </w:r>
            <w:r w:rsidR="007074ED">
              <w:t>_</w:t>
            </w:r>
            <w:r>
              <w:t>GAIN?</w:t>
            </w:r>
          </w:p>
          <w:p w14:paraId="7FFDFCE6" w14:textId="43439530" w:rsidR="00AA3904" w:rsidRDefault="00AA3904" w:rsidP="00AA3904">
            <w:r>
              <w:t>+RX</w:t>
            </w:r>
            <w:r w:rsidR="007074ED">
              <w:t>_</w:t>
            </w:r>
            <w:r>
              <w:t>GAIN=100</w:t>
            </w:r>
          </w:p>
          <w:p w14:paraId="4DDBF4B2" w14:textId="77777777" w:rsidR="00AA3904" w:rsidRDefault="00AA3904" w:rsidP="00AA3904"/>
          <w:p w14:paraId="0A47354C" w14:textId="12BF2B15" w:rsidR="00AA3904" w:rsidRDefault="00AA3904" w:rsidP="00AA3904">
            <w:r>
              <w:rPr>
                <w:i/>
                <w:iCs/>
              </w:rPr>
              <w:t>Test +RX</w:t>
            </w:r>
            <w:r w:rsidR="007074ED">
              <w:rPr>
                <w:i/>
                <w:iCs/>
              </w:rPr>
              <w:t>_</w:t>
            </w:r>
            <w:r>
              <w:rPr>
                <w:i/>
                <w:iCs/>
              </w:rPr>
              <w:t>GAIN command.</w:t>
            </w:r>
          </w:p>
          <w:p w14:paraId="00365F77" w14:textId="4AE47389" w:rsidR="00AA3904" w:rsidRDefault="00AA3904" w:rsidP="00AA3904">
            <w:pPr>
              <w:rPr>
                <w:b/>
                <w:bCs/>
              </w:rPr>
            </w:pPr>
            <w:r>
              <w:t>+RX</w:t>
            </w:r>
            <w:r w:rsidR="007074ED">
              <w:t>_</w:t>
            </w:r>
            <w:r>
              <w:t>GAIN=&lt;</w:t>
            </w:r>
            <w:proofErr w:type="gramStart"/>
            <w:r>
              <w:t>gain:uint</w:t>
            </w:r>
            <w:proofErr w:type="gramEnd"/>
            <w:r>
              <w:t>16_t&gt;</w:t>
            </w:r>
          </w:p>
        </w:tc>
        <w:tc>
          <w:tcPr>
            <w:tcW w:w="5508" w:type="dxa"/>
          </w:tcPr>
          <w:p w14:paraId="34F0B96A" w14:textId="77777777" w:rsidR="00AA3904" w:rsidRDefault="00AA3904" w:rsidP="00AA3904">
            <w:r>
              <w:rPr>
                <w:b/>
                <w:bCs/>
              </w:rPr>
              <w:t>Receiver Gain Command</w:t>
            </w:r>
          </w:p>
          <w:p w14:paraId="1205F552" w14:textId="77777777" w:rsidR="00AA3904" w:rsidRDefault="00AA3904" w:rsidP="00AA3904"/>
          <w:p w14:paraId="09A10E27" w14:textId="77777777" w:rsidR="00AA3904" w:rsidRDefault="00AA3904" w:rsidP="00AA3904">
            <w:r>
              <w:t>Adjust the gain of the operational amplifier located after the AD8313 in the receive signal chain. Gain is set as a positive integer value between 1-101.</w:t>
            </w:r>
          </w:p>
          <w:p w14:paraId="02A8ACF6" w14:textId="77777777" w:rsidR="00AA3904" w:rsidRDefault="00AA3904" w:rsidP="00AA3904"/>
          <w:p w14:paraId="6DA2A5FB" w14:textId="77777777" w:rsidR="00DC2058" w:rsidRDefault="00AA3904" w:rsidP="00AA3904">
            <w:r>
              <w:t>gain: Receiver Gain [ratio]</w:t>
            </w:r>
          </w:p>
          <w:p w14:paraId="40F9124D" w14:textId="6396C6DE" w:rsidR="00AA3904" w:rsidRPr="00DC2058" w:rsidRDefault="00AA3904" w:rsidP="00DC2058">
            <w:pPr>
              <w:pStyle w:val="ListParagraph"/>
              <w:numPr>
                <w:ilvl w:val="0"/>
                <w:numId w:val="4"/>
              </w:numPr>
            </w:pPr>
            <w:r>
              <w:t>1-101 = Gain value of operational amplifier operating on AD8313 output.</w:t>
            </w:r>
          </w:p>
        </w:tc>
      </w:tr>
    </w:tbl>
    <w:p w14:paraId="07589036" w14:textId="67D21E96" w:rsidR="00AC42C9" w:rsidRPr="00AC42C9" w:rsidRDefault="00AC42C9" w:rsidP="00AC42C9">
      <w:pPr>
        <w:pStyle w:val="Heading3"/>
      </w:pPr>
    </w:p>
    <w:sectPr w:rsidR="00AC42C9" w:rsidRPr="00AC42C9" w:rsidSect="004B759E">
      <w:type w:val="continuous"/>
      <w:pgSz w:w="12240" w:h="15840"/>
      <w:pgMar w:top="720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B8ADB" w14:textId="77777777" w:rsidR="004B395B" w:rsidRDefault="004B395B" w:rsidP="00135062">
      <w:pPr>
        <w:spacing w:after="0" w:line="240" w:lineRule="auto"/>
      </w:pPr>
      <w:r>
        <w:separator/>
      </w:r>
    </w:p>
  </w:endnote>
  <w:endnote w:type="continuationSeparator" w:id="0">
    <w:p w14:paraId="11176D48" w14:textId="77777777" w:rsidR="004B395B" w:rsidRDefault="004B395B" w:rsidP="00135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EE2A1" w14:textId="23D41A1D" w:rsidR="00FE154D" w:rsidRDefault="00FE154D" w:rsidP="00FE154D">
    <w:pPr>
      <w:pStyle w:val="NoSpacing"/>
      <w:jc w:val="both"/>
    </w:pPr>
    <w:proofErr w:type="spellStart"/>
    <w:r>
      <w:t>ADSBee</w:t>
    </w:r>
    <w:proofErr w:type="spellEnd"/>
    <w:r>
      <w:t xml:space="preserve"> 1090 Datasheet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</w:t>
    </w:r>
    <w:sdt>
      <w:sdtPr>
        <w:id w:val="84151394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0281863" w14:textId="192D7D68" w:rsidR="00FE154D" w:rsidRDefault="00FE154D">
    <w:pPr>
      <w:pStyle w:val="Footer"/>
    </w:pPr>
    <w:r>
      <w:t>DRAFT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F7C6E" w14:textId="77777777" w:rsidR="004B395B" w:rsidRDefault="004B395B" w:rsidP="00135062">
      <w:pPr>
        <w:spacing w:after="0" w:line="240" w:lineRule="auto"/>
      </w:pPr>
      <w:r>
        <w:separator/>
      </w:r>
    </w:p>
  </w:footnote>
  <w:footnote w:type="continuationSeparator" w:id="0">
    <w:p w14:paraId="50E92FB2" w14:textId="77777777" w:rsidR="004B395B" w:rsidRDefault="004B395B" w:rsidP="00135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FA80B" w14:textId="3C8BC854" w:rsidR="00135062" w:rsidRDefault="004B759E" w:rsidP="004B759E">
    <w:pPr>
      <w:pStyle w:val="Header"/>
    </w:pPr>
    <w:r>
      <w:rPr>
        <w:noProof/>
      </w:rPr>
      <w:drawing>
        <wp:anchor distT="0" distB="0" distL="114300" distR="114300" simplePos="0" relativeHeight="251639808" behindDoc="1" locked="0" layoutInCell="1" allowOverlap="1" wp14:anchorId="724BAAEA" wp14:editId="0E3BB9FF">
          <wp:simplePos x="0" y="0"/>
          <wp:positionH relativeFrom="column">
            <wp:posOffset>5848350</wp:posOffset>
          </wp:positionH>
          <wp:positionV relativeFrom="paragraph">
            <wp:posOffset>3810</wp:posOffset>
          </wp:positionV>
          <wp:extent cx="1009650" cy="630555"/>
          <wp:effectExtent l="0" t="0" r="0" b="0"/>
          <wp:wrapTight wrapText="bothSides">
            <wp:wrapPolygon edited="0">
              <wp:start x="0" y="0"/>
              <wp:lineTo x="0" y="20882"/>
              <wp:lineTo x="21192" y="20882"/>
              <wp:lineTo x="21192" y="0"/>
              <wp:lineTo x="0" y="0"/>
            </wp:wrapPolygon>
          </wp:wrapTight>
          <wp:docPr id="87474872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30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4EBB9" w14:textId="446C2F66" w:rsidR="004B759E" w:rsidRDefault="004B759E" w:rsidP="004B759E">
    <w:pPr>
      <w:pStyle w:val="Header"/>
      <w:jc w:val="right"/>
    </w:pPr>
    <w:r>
      <w:rPr>
        <w:noProof/>
      </w:rPr>
      <w:drawing>
        <wp:inline distT="0" distB="0" distL="0" distR="0" wp14:anchorId="672563F0" wp14:editId="60ECC174">
          <wp:extent cx="975360" cy="609411"/>
          <wp:effectExtent l="0" t="0" r="0" b="0"/>
          <wp:docPr id="28262709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166" cy="6130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3054E"/>
    <w:multiLevelType w:val="hybridMultilevel"/>
    <w:tmpl w:val="89921288"/>
    <w:lvl w:ilvl="0" w:tplc="AEEAE6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84E0D"/>
    <w:multiLevelType w:val="hybridMultilevel"/>
    <w:tmpl w:val="3518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22B65"/>
    <w:multiLevelType w:val="hybridMultilevel"/>
    <w:tmpl w:val="55DEB3F6"/>
    <w:lvl w:ilvl="0" w:tplc="D21282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31350"/>
    <w:multiLevelType w:val="hybridMultilevel"/>
    <w:tmpl w:val="4E14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40843">
    <w:abstractNumId w:val="0"/>
  </w:num>
  <w:num w:numId="2" w16cid:durableId="2058501990">
    <w:abstractNumId w:val="2"/>
  </w:num>
  <w:num w:numId="3" w16cid:durableId="1935090610">
    <w:abstractNumId w:val="1"/>
  </w:num>
  <w:num w:numId="4" w16cid:durableId="492642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633"/>
    <w:rsid w:val="00135062"/>
    <w:rsid w:val="001A3262"/>
    <w:rsid w:val="00216AC8"/>
    <w:rsid w:val="002A757F"/>
    <w:rsid w:val="0033229A"/>
    <w:rsid w:val="00334633"/>
    <w:rsid w:val="00386258"/>
    <w:rsid w:val="00407889"/>
    <w:rsid w:val="00416FA3"/>
    <w:rsid w:val="004B395B"/>
    <w:rsid w:val="004B759E"/>
    <w:rsid w:val="004D6EDB"/>
    <w:rsid w:val="00516292"/>
    <w:rsid w:val="00540829"/>
    <w:rsid w:val="00551424"/>
    <w:rsid w:val="005537F0"/>
    <w:rsid w:val="00573403"/>
    <w:rsid w:val="00576730"/>
    <w:rsid w:val="005F5B50"/>
    <w:rsid w:val="00672300"/>
    <w:rsid w:val="007074ED"/>
    <w:rsid w:val="007762E3"/>
    <w:rsid w:val="007F7DD3"/>
    <w:rsid w:val="00844B94"/>
    <w:rsid w:val="00875A6F"/>
    <w:rsid w:val="008E14C2"/>
    <w:rsid w:val="008E2C41"/>
    <w:rsid w:val="0097675E"/>
    <w:rsid w:val="009D4BDC"/>
    <w:rsid w:val="00A04635"/>
    <w:rsid w:val="00A40465"/>
    <w:rsid w:val="00AA3904"/>
    <w:rsid w:val="00AC42C9"/>
    <w:rsid w:val="00C00475"/>
    <w:rsid w:val="00C15B9F"/>
    <w:rsid w:val="00C239CC"/>
    <w:rsid w:val="00C409E5"/>
    <w:rsid w:val="00C77EB7"/>
    <w:rsid w:val="00C86B09"/>
    <w:rsid w:val="00CA5DE0"/>
    <w:rsid w:val="00DC2058"/>
    <w:rsid w:val="00E55DA3"/>
    <w:rsid w:val="00EE69A4"/>
    <w:rsid w:val="00F52C06"/>
    <w:rsid w:val="00F64017"/>
    <w:rsid w:val="00FE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F1654B"/>
  <w15:docId w15:val="{7E03C9E8-9C02-4554-9780-47D1D895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59E"/>
  </w:style>
  <w:style w:type="paragraph" w:styleId="Heading1">
    <w:name w:val="heading 1"/>
    <w:basedOn w:val="Normal"/>
    <w:next w:val="Normal"/>
    <w:link w:val="Heading1Char"/>
    <w:uiPriority w:val="9"/>
    <w:qFormat/>
    <w:rsid w:val="00216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13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8139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2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5626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A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6AC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16AC8"/>
    <w:rPr>
      <w:rFonts w:asciiTheme="majorHAnsi" w:eastAsiaTheme="majorEastAsia" w:hAnsiTheme="majorHAnsi" w:cstheme="majorBidi"/>
      <w:color w:val="008139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6A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3403"/>
    <w:rPr>
      <w:rFonts w:asciiTheme="majorHAnsi" w:eastAsiaTheme="majorEastAsia" w:hAnsiTheme="majorHAnsi" w:cstheme="majorBidi"/>
      <w:color w:val="008139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C4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C42C9"/>
    <w:rPr>
      <w:rFonts w:asciiTheme="majorHAnsi" w:eastAsiaTheme="majorEastAsia" w:hAnsiTheme="majorHAnsi" w:cstheme="majorBidi"/>
      <w:color w:val="005626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5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062"/>
  </w:style>
  <w:style w:type="paragraph" w:styleId="Footer">
    <w:name w:val="footer"/>
    <w:basedOn w:val="Normal"/>
    <w:link w:val="FooterChar"/>
    <w:uiPriority w:val="99"/>
    <w:unhideWhenUsed/>
    <w:rsid w:val="00135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062"/>
  </w:style>
  <w:style w:type="paragraph" w:styleId="NoSpacing">
    <w:name w:val="No Spacing"/>
    <w:uiPriority w:val="1"/>
    <w:qFormat/>
    <w:rsid w:val="004B75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4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coolnamesalltaken/ads-b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john@pantsforbird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ail\Documents\Custom%20Office%20Templates\pantsforbirds_style_template.dotx" TargetMode="External"/></Relationships>
</file>

<file path=word/theme/theme1.xml><?xml version="1.0" encoding="utf-8"?>
<a:theme xmlns:a="http://schemas.openxmlformats.org/drawingml/2006/main" name="Office Theme">
  <a:themeElements>
    <a:clrScheme name="Pants for Birds">
      <a:dk1>
        <a:sysClr val="windowText" lastClr="000000"/>
      </a:dk1>
      <a:lt1>
        <a:sysClr val="window" lastClr="FFFFFF"/>
      </a:lt1>
      <a:dk2>
        <a:srgbClr val="AEABAB"/>
      </a:dk2>
      <a:lt2>
        <a:srgbClr val="E7E6E6"/>
      </a:lt2>
      <a:accent1>
        <a:srgbClr val="00AD4D"/>
      </a:accent1>
      <a:accent2>
        <a:srgbClr val="FFCB00"/>
      </a:accent2>
      <a:accent3>
        <a:srgbClr val="A5A5A5"/>
      </a:accent3>
      <a:accent4>
        <a:srgbClr val="00AD4D"/>
      </a:accent4>
      <a:accent5>
        <a:srgbClr val="FFCB00"/>
      </a:accent5>
      <a:accent6>
        <a:srgbClr val="A5A5A5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E8E26-FE74-4863-BD26-DE7CC55B9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pantsforbirds_style_template.dotx</Template>
  <TotalTime>3992</TotalTime>
  <Pages>4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McNelly</dc:creator>
  <cp:keywords/>
  <dc:description/>
  <cp:lastModifiedBy>John McNelly</cp:lastModifiedBy>
  <cp:revision>21</cp:revision>
  <dcterms:created xsi:type="dcterms:W3CDTF">2024-05-04T07:03:00Z</dcterms:created>
  <dcterms:modified xsi:type="dcterms:W3CDTF">2024-06-09T17:27:00Z</dcterms:modified>
</cp:coreProperties>
</file>